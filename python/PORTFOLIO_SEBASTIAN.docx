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4968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Diseño de folleto: exterior"/>
      </w:tblPr>
      <w:tblGrid>
        <w:gridCol w:w="4654"/>
        <w:gridCol w:w="689"/>
        <w:gridCol w:w="5107"/>
        <w:gridCol w:w="539"/>
        <w:gridCol w:w="4597"/>
      </w:tblGrid>
      <w:tr w:rsidR="00BD43AD" w:rsidRPr="00730475" w14:paraId="4697970B" w14:textId="77777777" w:rsidTr="003C3C59">
        <w:trPr>
          <w:trHeight w:val="10098"/>
          <w:jc w:val="center"/>
        </w:trPr>
        <w:tc>
          <w:tcPr>
            <w:tcW w:w="4272" w:type="dxa"/>
            <w:tcBorders>
              <w:bottom w:val="nil"/>
            </w:tcBorders>
            <w:shd w:val="clear" w:color="auto" w:fill="auto"/>
          </w:tcPr>
          <w:p w14:paraId="679CD46B" w14:textId="45830BCB" w:rsidR="00961FD4" w:rsidRPr="003C3C59" w:rsidRDefault="003C3C59" w:rsidP="00657049">
            <w:pPr>
              <w:pStyle w:val="Encabezadodebloque"/>
              <w:rPr>
                <w:lang w:val="en-US"/>
              </w:rPr>
            </w:pPr>
            <w:r w:rsidRPr="003C3C59">
              <w:rPr>
                <w:lang w:val="en-US"/>
              </w:rPr>
              <w:t>Overview of My Work</w:t>
            </w:r>
          </w:p>
          <w:p w14:paraId="0DB31BF7" w14:textId="2C9F3DD9" w:rsidR="00961FD4" w:rsidRPr="003C3C59" w:rsidRDefault="00000EDB" w:rsidP="00657049">
            <w:pPr>
              <w:pStyle w:val="Textodebloque"/>
              <w:rPr>
                <w:lang w:val="en-US"/>
              </w:rPr>
            </w:pPr>
            <w:r w:rsidRPr="00000EDB">
              <w:rPr>
                <w:color w:val="3A3A3A"/>
                <w:sz w:val="30"/>
                <w:szCs w:val="30"/>
                <w:lang w:val="en-US"/>
              </w:rPr>
              <w:t>As a Professional in Finance and International Trade, I've developed a strong foundation in my capacity of analysis and results interpretation.</w:t>
            </w:r>
          </w:p>
        </w:tc>
        <w:tc>
          <w:tcPr>
            <w:tcW w:w="633" w:type="dxa"/>
            <w:tcBorders>
              <w:bottom w:val="nil"/>
            </w:tcBorders>
          </w:tcPr>
          <w:p w14:paraId="2B447F77" w14:textId="77777777" w:rsidR="00961FD4" w:rsidRPr="003C3C59" w:rsidRDefault="00961FD4" w:rsidP="00B5749E">
            <w:pPr>
              <w:spacing w:after="160" w:line="259" w:lineRule="auto"/>
              <w:rPr>
                <w:rFonts w:asciiTheme="majorHAnsi" w:hAnsiTheme="majorHAnsi"/>
                <w:sz w:val="16"/>
                <w:lang w:val="en-US"/>
              </w:rPr>
            </w:pPr>
          </w:p>
        </w:tc>
        <w:tc>
          <w:tcPr>
            <w:tcW w:w="4689" w:type="dxa"/>
          </w:tcPr>
          <w:p w14:paraId="7DDABC90" w14:textId="0CCAACE8" w:rsidR="00961FD4" w:rsidRPr="003067AB" w:rsidRDefault="00143299" w:rsidP="003067AB">
            <w:pPr>
              <w:pStyle w:val="Encabezado2alternativ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Finding </w:t>
            </w:r>
            <w:r w:rsidR="009E0E81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 xml:space="preserve">eaning </w:t>
            </w:r>
            <w:r w:rsidR="009E0E81">
              <w:rPr>
                <w:b/>
                <w:bCs/>
                <w:lang w:val="en-US"/>
              </w:rPr>
              <w:t>in</w:t>
            </w:r>
            <w:r>
              <w:rPr>
                <w:b/>
                <w:bCs/>
                <w:lang w:val="en-US"/>
              </w:rPr>
              <w:t xml:space="preserve"> </w:t>
            </w:r>
            <w:r w:rsidR="009E0E81">
              <w:rPr>
                <w:b/>
                <w:bCs/>
                <w:lang w:val="en-US"/>
              </w:rPr>
              <w:t>y</w:t>
            </w:r>
            <w:r>
              <w:rPr>
                <w:b/>
                <w:bCs/>
                <w:lang w:val="en-US"/>
              </w:rPr>
              <w:t>our</w:t>
            </w:r>
            <w:r w:rsidR="009E0E81">
              <w:rPr>
                <w:b/>
                <w:bCs/>
                <w:lang w:val="en-US"/>
              </w:rPr>
              <w:t xml:space="preserve"> d</w:t>
            </w:r>
            <w:r>
              <w:rPr>
                <w:b/>
                <w:bCs/>
                <w:lang w:val="en-US"/>
              </w:rPr>
              <w:t>ata</w:t>
            </w:r>
          </w:p>
          <w:p w14:paraId="28381077" w14:textId="3FB41C50" w:rsidR="00A77242" w:rsidRPr="003067AB" w:rsidRDefault="00A57563" w:rsidP="003067AB">
            <w:pPr>
              <w:rPr>
                <w:lang w:val="en-US"/>
              </w:rPr>
            </w:pPr>
            <w:r w:rsidRPr="00A57563">
              <w:rPr>
                <w:color w:val="3A3A3A"/>
                <w:sz w:val="30"/>
                <w:szCs w:val="30"/>
                <w:lang w:val="en-US"/>
              </w:rPr>
              <w:t>I have dedicated over 900 hours to Data Science</w:t>
            </w:r>
            <w:r w:rsidR="00D86256">
              <w:rPr>
                <w:color w:val="3A3A3A"/>
                <w:sz w:val="30"/>
                <w:szCs w:val="30"/>
                <w:lang w:val="en-US"/>
              </w:rPr>
              <w:t>;</w:t>
            </w:r>
            <w:r w:rsidRPr="00A57563">
              <w:rPr>
                <w:color w:val="3A3A3A"/>
                <w:sz w:val="30"/>
                <w:szCs w:val="30"/>
                <w:lang w:val="en-US"/>
              </w:rPr>
              <w:t xml:space="preserve"> learning continuously</w:t>
            </w:r>
            <w:r w:rsidR="00D86256">
              <w:rPr>
                <w:color w:val="3A3A3A"/>
                <w:sz w:val="30"/>
                <w:szCs w:val="30"/>
                <w:lang w:val="en-US"/>
              </w:rPr>
              <w:t>,</w:t>
            </w:r>
            <w:r w:rsidRPr="00A57563">
              <w:rPr>
                <w:color w:val="3A3A3A"/>
                <w:sz w:val="30"/>
                <w:szCs w:val="30"/>
                <w:lang w:val="en-US"/>
              </w:rPr>
              <w:t xml:space="preserve"> and developing projects, using tools such as Python, Excel, SQL and Power Bi.</w:t>
            </w:r>
          </w:p>
        </w:tc>
        <w:tc>
          <w:tcPr>
            <w:tcW w:w="495" w:type="dxa"/>
            <w:tcBorders>
              <w:bottom w:val="nil"/>
            </w:tcBorders>
          </w:tcPr>
          <w:p w14:paraId="09DC5BA2" w14:textId="77777777" w:rsidR="00961FD4" w:rsidRPr="003067AB" w:rsidRDefault="00961FD4" w:rsidP="0009727F">
            <w:pPr>
              <w:rPr>
                <w:lang w:val="en-US"/>
              </w:rPr>
            </w:pPr>
          </w:p>
        </w:tc>
        <w:tc>
          <w:tcPr>
            <w:tcW w:w="4220" w:type="dxa"/>
          </w:tcPr>
          <w:p w14:paraId="4618F5B9" w14:textId="0BE20839" w:rsidR="00F9063B" w:rsidRPr="00730475" w:rsidRDefault="00F9063B" w:rsidP="0047145F">
            <w:pPr>
              <w:pStyle w:val="Ttulo"/>
              <w:rPr>
                <w:sz w:val="52"/>
                <w:lang w:val="en-US"/>
              </w:rPr>
            </w:pPr>
          </w:p>
        </w:tc>
      </w:tr>
    </w:tbl>
    <w:p w14:paraId="408A5CDC" w14:textId="77777777" w:rsidR="00330144" w:rsidRPr="00730475" w:rsidRDefault="00330144">
      <w:pPr>
        <w:rPr>
          <w:lang w:val="en-US"/>
        </w:rPr>
      </w:pPr>
      <w:r w:rsidRPr="00730475">
        <w:rPr>
          <w:lang w:val="en-US" w:bidi="es-ES"/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Diseño de folleto: exterior"/>
      </w:tblPr>
      <w:tblGrid>
        <w:gridCol w:w="5309"/>
        <w:gridCol w:w="442"/>
        <w:gridCol w:w="4985"/>
        <w:gridCol w:w="523"/>
        <w:gridCol w:w="4427"/>
      </w:tblGrid>
      <w:tr w:rsidR="00807373" w:rsidRPr="00DD7039" w14:paraId="288F20DB" w14:textId="77777777" w:rsidTr="00954F13">
        <w:trPr>
          <w:trHeight w:val="10125"/>
          <w:jc w:val="center"/>
        </w:trPr>
        <w:tc>
          <w:tcPr>
            <w:tcW w:w="1472" w:type="pct"/>
          </w:tcPr>
          <w:p w14:paraId="171931ED" w14:textId="0653F2FA" w:rsidR="00807373" w:rsidRPr="0068630D" w:rsidRDefault="00150F89" w:rsidP="0068630D">
            <w:pPr>
              <w:pStyle w:val="Encabezado3alternativo"/>
            </w:pPr>
            <w:proofErr w:type="spellStart"/>
            <w:r>
              <w:rPr>
                <w:lang w:bidi="es-ES"/>
              </w:rPr>
              <w:lastRenderedPageBreak/>
              <w:t>Contact</w:t>
            </w:r>
            <w:proofErr w:type="spellEnd"/>
          </w:p>
          <w:p w14:paraId="3C9D07F2" w14:textId="6CEF0A1F" w:rsidR="0082067D" w:rsidRPr="0082067D" w:rsidRDefault="00150F89" w:rsidP="0082067D">
            <w:pPr>
              <w:jc w:val="center"/>
            </w:pPr>
            <w:r>
              <w:t>Sebastián Muñoz</w:t>
            </w:r>
            <w:r w:rsidR="00807373" w:rsidRPr="0009727F">
              <w:rPr>
                <w:lang w:bidi="es-ES"/>
              </w:rPr>
              <w:br/>
            </w:r>
            <w:r w:rsidR="00A92B45">
              <w:t>Bogotá, Colombia.</w:t>
            </w:r>
            <w:r w:rsidR="00807373" w:rsidRPr="0009727F">
              <w:rPr>
                <w:lang w:bidi="es-ES"/>
              </w:rPr>
              <w:br/>
            </w:r>
            <w:r>
              <w:t>jo-ha27@hotmail.com</w:t>
            </w:r>
            <w:r w:rsidR="00807373" w:rsidRPr="0009727F">
              <w:rPr>
                <w:b/>
                <w:lang w:bidi="es-ES"/>
              </w:rPr>
              <w:br/>
            </w:r>
            <w:r w:rsidR="00645865">
              <w:rPr>
                <w:b/>
                <w:lang w:bidi="es-ES"/>
              </w:rPr>
              <w:t>Portfolio</w:t>
            </w:r>
            <w:r w:rsidR="00807373" w:rsidRPr="0009727F">
              <w:rPr>
                <w:b/>
                <w:lang w:bidi="es-ES"/>
              </w:rPr>
              <w:t>:</w:t>
            </w:r>
            <w:r w:rsidR="00807373" w:rsidRPr="0009727F">
              <w:rPr>
                <w:b/>
                <w:lang w:bidi="es-ES"/>
              </w:rPr>
              <w:br/>
            </w:r>
            <w:hyperlink r:id="rId10" w:history="1">
              <w:r w:rsidR="0082067D" w:rsidRPr="00F82347">
                <w:rPr>
                  <w:rStyle w:val="Hipervnculo"/>
                </w:rPr>
                <w:t>https://johansmunoz.github.io/sebastianmunoz/</w:t>
              </w:r>
            </w:hyperlink>
            <w:r w:rsidR="0082067D">
              <w:t xml:space="preserve"> </w:t>
            </w:r>
          </w:p>
        </w:tc>
        <w:tc>
          <w:tcPr>
            <w:tcW w:w="196" w:type="pct"/>
          </w:tcPr>
          <w:p w14:paraId="6F46A741" w14:textId="77777777" w:rsidR="00807373" w:rsidRPr="00DD7039" w:rsidRDefault="00807373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44" w:type="pct"/>
          </w:tcPr>
          <w:p w14:paraId="048B4860" w14:textId="446E0721" w:rsidR="00807373" w:rsidRPr="001A46BE" w:rsidRDefault="001A46BE" w:rsidP="00807373">
            <w:pPr>
              <w:pStyle w:val="Normalalternativ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Some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Skills</w:t>
            </w:r>
            <w:proofErr w:type="spellEnd"/>
          </w:p>
          <w:p w14:paraId="588311B3" w14:textId="20410FB9" w:rsidR="00807373" w:rsidRDefault="0008005C" w:rsidP="0008005C">
            <w:pPr>
              <w:pStyle w:val="Prrafodelista"/>
              <w:numPr>
                <w:ilvl w:val="0"/>
                <w:numId w:val="3"/>
              </w:numPr>
            </w:pPr>
            <w:r>
              <w:t xml:space="preserve">Time </w:t>
            </w:r>
            <w:proofErr w:type="spellStart"/>
            <w:r>
              <w:t>management</w:t>
            </w:r>
            <w:proofErr w:type="spellEnd"/>
            <w:r>
              <w:t>.</w:t>
            </w:r>
          </w:p>
          <w:p w14:paraId="05F4A384" w14:textId="229F6A64" w:rsidR="0008005C" w:rsidRDefault="0008005C" w:rsidP="0008005C">
            <w:pPr>
              <w:pStyle w:val="Prrafodelista"/>
              <w:numPr>
                <w:ilvl w:val="0"/>
                <w:numId w:val="3"/>
              </w:numPr>
            </w:pPr>
            <w:proofErr w:type="spellStart"/>
            <w:r>
              <w:t>Motivation</w:t>
            </w:r>
            <w:proofErr w:type="spellEnd"/>
            <w:r>
              <w:t>.</w:t>
            </w:r>
          </w:p>
          <w:p w14:paraId="0B40C83B" w14:textId="5ABC82CF" w:rsidR="0008005C" w:rsidRDefault="0047145F" w:rsidP="0008005C">
            <w:pPr>
              <w:pStyle w:val="Prrafodelista"/>
              <w:numPr>
                <w:ilvl w:val="0"/>
                <w:numId w:val="3"/>
              </w:numPr>
            </w:pPr>
            <w:proofErr w:type="spellStart"/>
            <w:r>
              <w:t>Communication</w:t>
            </w:r>
            <w:proofErr w:type="spellEnd"/>
            <w:r>
              <w:t xml:space="preserve"> </w:t>
            </w:r>
            <w:proofErr w:type="spellStart"/>
            <w:r>
              <w:t>skills</w:t>
            </w:r>
            <w:proofErr w:type="spellEnd"/>
            <w:r>
              <w:t>.</w:t>
            </w:r>
          </w:p>
          <w:p w14:paraId="7AF26083" w14:textId="11F2BD62" w:rsidR="007F7DBF" w:rsidRDefault="007F7DBF" w:rsidP="0008005C">
            <w:pPr>
              <w:pStyle w:val="Prrafodelista"/>
              <w:numPr>
                <w:ilvl w:val="0"/>
                <w:numId w:val="3"/>
              </w:numPr>
            </w:pPr>
            <w:proofErr w:type="spellStart"/>
            <w:r>
              <w:t>Critical</w:t>
            </w:r>
            <w:proofErr w:type="spellEnd"/>
            <w:r>
              <w:t xml:space="preserve"> </w:t>
            </w:r>
            <w:proofErr w:type="spellStart"/>
            <w:r>
              <w:t>thinking</w:t>
            </w:r>
            <w:proofErr w:type="spellEnd"/>
            <w:r>
              <w:t>.</w:t>
            </w:r>
          </w:p>
          <w:p w14:paraId="5524A951" w14:textId="2368072E" w:rsidR="007F7DBF" w:rsidRPr="00EC0721" w:rsidRDefault="007F7DBF" w:rsidP="0008005C">
            <w:pPr>
              <w:pStyle w:val="Prrafodelista"/>
              <w:numPr>
                <w:ilvl w:val="0"/>
                <w:numId w:val="3"/>
              </w:numPr>
            </w:pPr>
            <w:proofErr w:type="spellStart"/>
            <w:r>
              <w:t>Problem</w:t>
            </w:r>
            <w:proofErr w:type="spellEnd"/>
            <w:r>
              <w:t xml:space="preserve"> </w:t>
            </w:r>
            <w:proofErr w:type="spellStart"/>
            <w:r>
              <w:t>solving</w:t>
            </w:r>
            <w:proofErr w:type="spellEnd"/>
            <w:r>
              <w:t>.</w:t>
            </w:r>
          </w:p>
          <w:p w14:paraId="374AD286" w14:textId="4CA87298" w:rsidR="00807373" w:rsidRPr="00EC0721" w:rsidRDefault="00807373" w:rsidP="00330144">
            <w:pPr>
              <w:pStyle w:val="Ttulo2"/>
            </w:pPr>
          </w:p>
          <w:p w14:paraId="5D31CC84" w14:textId="4F396C57" w:rsidR="00807373" w:rsidRDefault="000E5EE0" w:rsidP="0068630D">
            <w:pPr>
              <w:rPr>
                <w:b/>
                <w:bCs/>
                <w:lang w:val="en-US"/>
              </w:rPr>
            </w:pPr>
            <w:r w:rsidRPr="00DB0BA2">
              <w:rPr>
                <w:b/>
                <w:bCs/>
                <w:lang w:val="en-US"/>
              </w:rPr>
              <w:t xml:space="preserve">Some </w:t>
            </w:r>
            <w:r w:rsidR="00954F13" w:rsidRPr="00DB0BA2">
              <w:rPr>
                <w:b/>
                <w:bCs/>
                <w:lang w:val="en-US"/>
              </w:rPr>
              <w:t>libraries</w:t>
            </w:r>
            <w:r w:rsidR="00DB0BA2" w:rsidRPr="00DB0BA2">
              <w:rPr>
                <w:b/>
                <w:bCs/>
                <w:lang w:val="en-US"/>
              </w:rPr>
              <w:t xml:space="preserve"> that I u</w:t>
            </w:r>
            <w:r w:rsidR="00DB0BA2">
              <w:rPr>
                <w:b/>
                <w:bCs/>
                <w:lang w:val="en-US"/>
              </w:rPr>
              <w:t>se:</w:t>
            </w:r>
          </w:p>
          <w:p w14:paraId="4B094F68" w14:textId="2CD28253" w:rsidR="00DB0BA2" w:rsidRPr="008C6124" w:rsidRDefault="00DB0BA2" w:rsidP="00DB0BA2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  <w:r w:rsidRPr="008C6124">
              <w:rPr>
                <w:lang w:val="en-US"/>
              </w:rPr>
              <w:t>Pandas</w:t>
            </w:r>
            <w:r w:rsidR="00C86827" w:rsidRPr="008C6124">
              <w:rPr>
                <w:lang w:val="en-US"/>
              </w:rPr>
              <w:t>.</w:t>
            </w:r>
          </w:p>
          <w:p w14:paraId="0340F2F4" w14:textId="77F7EADC" w:rsidR="00DB0BA2" w:rsidRPr="008C6124" w:rsidRDefault="00954F13" w:rsidP="00DB0BA2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  <w:r w:rsidRPr="008C6124">
              <w:rPr>
                <w:lang w:val="en-US"/>
              </w:rPr>
              <w:t>NumPy</w:t>
            </w:r>
            <w:r w:rsidR="00C86827" w:rsidRPr="008C6124">
              <w:rPr>
                <w:lang w:val="en-US"/>
              </w:rPr>
              <w:t>.</w:t>
            </w:r>
          </w:p>
          <w:p w14:paraId="5400D003" w14:textId="4A612B5E" w:rsidR="00DB0BA2" w:rsidRPr="008C6124" w:rsidRDefault="00DB0BA2" w:rsidP="00DB0BA2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  <w:proofErr w:type="spellStart"/>
            <w:r w:rsidRPr="008C6124">
              <w:rPr>
                <w:lang w:val="en-US"/>
              </w:rPr>
              <w:t>Sklearn</w:t>
            </w:r>
            <w:proofErr w:type="spellEnd"/>
            <w:r w:rsidR="00C86827" w:rsidRPr="008C6124">
              <w:rPr>
                <w:lang w:val="en-US"/>
              </w:rPr>
              <w:t>.</w:t>
            </w:r>
          </w:p>
          <w:p w14:paraId="0D7284C6" w14:textId="30EB351B" w:rsidR="00DB0BA2" w:rsidRPr="008C6124" w:rsidRDefault="00DB0BA2" w:rsidP="00DB0BA2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  <w:proofErr w:type="spellStart"/>
            <w:r w:rsidRPr="008C6124">
              <w:rPr>
                <w:lang w:val="en-US"/>
              </w:rPr>
              <w:t>Pl</w:t>
            </w:r>
            <w:r w:rsidR="001659E2" w:rsidRPr="008C6124">
              <w:rPr>
                <w:lang w:val="en-US"/>
              </w:rPr>
              <w:t>otly</w:t>
            </w:r>
            <w:proofErr w:type="spellEnd"/>
            <w:r w:rsidR="00C86827" w:rsidRPr="008C6124">
              <w:rPr>
                <w:lang w:val="en-US"/>
              </w:rPr>
              <w:t>.</w:t>
            </w:r>
          </w:p>
          <w:p w14:paraId="70DDA183" w14:textId="77777777" w:rsidR="001659E2" w:rsidRPr="008C6124" w:rsidRDefault="00C86827" w:rsidP="00DB0BA2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  <w:proofErr w:type="spellStart"/>
            <w:r w:rsidRPr="008C6124">
              <w:rPr>
                <w:lang w:val="en-US"/>
              </w:rPr>
              <w:t>Geopandas</w:t>
            </w:r>
            <w:proofErr w:type="spellEnd"/>
            <w:r w:rsidRPr="008C6124">
              <w:rPr>
                <w:lang w:val="en-US"/>
              </w:rPr>
              <w:t>.</w:t>
            </w:r>
          </w:p>
          <w:p w14:paraId="18A456DB" w14:textId="77777777" w:rsidR="00C86827" w:rsidRPr="008C6124" w:rsidRDefault="00C86827" w:rsidP="00DB0BA2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  <w:r w:rsidRPr="008C6124">
              <w:rPr>
                <w:lang w:val="en-US"/>
              </w:rPr>
              <w:t>Matplotlib.</w:t>
            </w:r>
          </w:p>
          <w:p w14:paraId="4C7B37FE" w14:textId="4588ECA4" w:rsidR="00C86827" w:rsidRPr="00DB0BA2" w:rsidRDefault="00C86827" w:rsidP="00DB0BA2">
            <w:pPr>
              <w:pStyle w:val="Prrafodelista"/>
              <w:numPr>
                <w:ilvl w:val="0"/>
                <w:numId w:val="5"/>
              </w:numPr>
              <w:rPr>
                <w:b/>
                <w:bCs/>
                <w:lang w:val="en-US"/>
              </w:rPr>
            </w:pPr>
            <w:r w:rsidRPr="008C6124">
              <w:rPr>
                <w:lang w:val="en-US"/>
              </w:rPr>
              <w:t>Etc.</w:t>
            </w:r>
          </w:p>
        </w:tc>
        <w:tc>
          <w:tcPr>
            <w:tcW w:w="222" w:type="pct"/>
          </w:tcPr>
          <w:p w14:paraId="2E1FF8E5" w14:textId="77777777" w:rsidR="00807373" w:rsidRPr="00DB0BA2" w:rsidRDefault="00807373" w:rsidP="00330144">
            <w:pPr>
              <w:rPr>
                <w:lang w:val="en-US"/>
              </w:rPr>
            </w:pPr>
          </w:p>
        </w:tc>
        <w:tc>
          <w:tcPr>
            <w:tcW w:w="1466" w:type="pct"/>
          </w:tcPr>
          <w:p w14:paraId="1B9C3911" w14:textId="7209659A" w:rsidR="00807373" w:rsidRPr="009A0010" w:rsidRDefault="00741D6A" w:rsidP="00571059">
            <w:pPr>
              <w:pStyle w:val="Ttulo3"/>
              <w:rPr>
                <w:lang w:val="en-US"/>
              </w:rPr>
            </w:pPr>
            <w:r w:rsidRPr="009A0010">
              <w:rPr>
                <w:lang w:val="en-US"/>
              </w:rPr>
              <w:t>What I do?</w:t>
            </w:r>
          </w:p>
          <w:p w14:paraId="4DCFC0F7" w14:textId="12B22EA3" w:rsidR="00871E16" w:rsidRDefault="00871E16" w:rsidP="00571059">
            <w:pPr>
              <w:pStyle w:val="Ttulo3"/>
              <w:rPr>
                <w:rFonts w:asciiTheme="minorHAnsi" w:hAnsiTheme="minorHAnsi"/>
                <w:b w:val="0"/>
                <w:bCs w:val="0"/>
                <w:lang w:val="en-US"/>
              </w:rPr>
            </w:pPr>
            <w:r w:rsidRPr="00871E16">
              <w:rPr>
                <w:rFonts w:asciiTheme="minorHAnsi" w:hAnsiTheme="minorHAnsi"/>
                <w:b w:val="0"/>
                <w:bCs w:val="0"/>
                <w:lang w:val="en-US"/>
              </w:rPr>
              <w:t>I can work with your data, to process, clean, an</w:t>
            </w:r>
            <w:r w:rsidR="00730475">
              <w:rPr>
                <w:rFonts w:asciiTheme="minorHAnsi" w:hAnsiTheme="minorHAnsi"/>
                <w:b w:val="0"/>
                <w:bCs w:val="0"/>
                <w:lang w:val="en-US"/>
              </w:rPr>
              <w:t>d</w:t>
            </w:r>
            <w:r w:rsidRPr="00871E16">
              <w:rPr>
                <w:rFonts w:asciiTheme="minorHAnsi" w:hAnsiTheme="minorHAnsi"/>
                <w:b w:val="0"/>
                <w:bCs w:val="0"/>
                <w:lang w:val="en-US"/>
              </w:rPr>
              <w:t xml:space="preserve"> start to find trends, insights and relations, help</w:t>
            </w:r>
            <w:r w:rsidR="00730475">
              <w:rPr>
                <w:rFonts w:asciiTheme="minorHAnsi" w:hAnsiTheme="minorHAnsi"/>
                <w:b w:val="0"/>
                <w:bCs w:val="0"/>
                <w:lang w:val="en-US"/>
              </w:rPr>
              <w:t>ing</w:t>
            </w:r>
            <w:r w:rsidRPr="00871E16">
              <w:rPr>
                <w:rFonts w:asciiTheme="minorHAnsi" w:hAnsiTheme="minorHAnsi"/>
                <w:b w:val="0"/>
                <w:bCs w:val="0"/>
                <w:lang w:val="en-US"/>
              </w:rPr>
              <w:t xml:space="preserve"> you to take decisions in different areas as, Market Research, Finance, Innovation, Academic Research, Fraud Detection, Healthcare, etc.</w:t>
            </w:r>
          </w:p>
          <w:p w14:paraId="1AA0823F" w14:textId="051B3E17" w:rsidR="00DF267C" w:rsidRDefault="001A46BE" w:rsidP="009C208D">
            <w:pPr>
              <w:pStyle w:val="Ttulo3"/>
            </w:pPr>
            <w:proofErr w:type="spellStart"/>
            <w:r>
              <w:t>Other</w:t>
            </w:r>
            <w:proofErr w:type="spellEnd"/>
            <w:r>
              <w:t xml:space="preserve"> </w:t>
            </w:r>
            <w:r w:rsidR="00935BFC">
              <w:t>Tools</w:t>
            </w:r>
          </w:p>
          <w:p w14:paraId="2E86DC7E" w14:textId="7E3283B9" w:rsidR="00DF267C" w:rsidRDefault="00DF267C" w:rsidP="00DF267C">
            <w:pPr>
              <w:pStyle w:val="Prrafodelista"/>
              <w:numPr>
                <w:ilvl w:val="0"/>
                <w:numId w:val="4"/>
              </w:numPr>
            </w:pPr>
            <w:r>
              <w:t xml:space="preserve">Google </w:t>
            </w:r>
            <w:r w:rsidR="002437E4">
              <w:t>D</w:t>
            </w:r>
            <w:r>
              <w:t>rive.</w:t>
            </w:r>
          </w:p>
          <w:p w14:paraId="5BDFDC36" w14:textId="331361CF" w:rsidR="009C208D" w:rsidRDefault="009C208D" w:rsidP="00DF267C">
            <w:pPr>
              <w:pStyle w:val="Prrafodelista"/>
              <w:numPr>
                <w:ilvl w:val="0"/>
                <w:numId w:val="4"/>
              </w:numPr>
            </w:pPr>
            <w:r>
              <w:t xml:space="preserve">Google </w:t>
            </w:r>
            <w:proofErr w:type="spellStart"/>
            <w:r w:rsidR="002437E4">
              <w:t>M</w:t>
            </w:r>
            <w:r>
              <w:t>eets</w:t>
            </w:r>
            <w:proofErr w:type="spellEnd"/>
            <w:r>
              <w:t>.</w:t>
            </w:r>
          </w:p>
          <w:p w14:paraId="353D40DC" w14:textId="77777777" w:rsidR="00DF267C" w:rsidRDefault="009C208D" w:rsidP="00DF267C">
            <w:pPr>
              <w:pStyle w:val="Prrafodelista"/>
              <w:numPr>
                <w:ilvl w:val="0"/>
                <w:numId w:val="4"/>
              </w:numPr>
            </w:pPr>
            <w:r>
              <w:t>Zoom.</w:t>
            </w:r>
          </w:p>
          <w:p w14:paraId="294469BF" w14:textId="77777777" w:rsidR="009C208D" w:rsidRDefault="009C208D" w:rsidP="00DF267C">
            <w:pPr>
              <w:pStyle w:val="Prrafodelista"/>
              <w:numPr>
                <w:ilvl w:val="0"/>
                <w:numId w:val="4"/>
              </w:numPr>
            </w:pPr>
            <w:r>
              <w:t>Trello.</w:t>
            </w:r>
          </w:p>
          <w:p w14:paraId="55A28960" w14:textId="77777777" w:rsidR="009C208D" w:rsidRDefault="002F3A3E" w:rsidP="00DF267C">
            <w:pPr>
              <w:pStyle w:val="Prrafodelista"/>
              <w:numPr>
                <w:ilvl w:val="0"/>
                <w:numId w:val="4"/>
              </w:numPr>
            </w:pPr>
            <w:r>
              <w:t>Microsoft Office.</w:t>
            </w:r>
          </w:p>
          <w:p w14:paraId="6150A053" w14:textId="179E9E33" w:rsidR="00CE1368" w:rsidRDefault="00CE1368" w:rsidP="00DF267C">
            <w:pPr>
              <w:pStyle w:val="Prrafodelista"/>
              <w:numPr>
                <w:ilvl w:val="0"/>
                <w:numId w:val="4"/>
              </w:numPr>
            </w:pPr>
            <w:r>
              <w:t xml:space="preserve">HTML, CSS, </w:t>
            </w:r>
            <w:r w:rsidR="002437E4">
              <w:t>JavaScript</w:t>
            </w:r>
            <w:r>
              <w:t>.</w:t>
            </w:r>
          </w:p>
          <w:p w14:paraId="0FA4E3F3" w14:textId="77777777" w:rsidR="00CE1368" w:rsidRDefault="00CE1368" w:rsidP="00DF267C">
            <w:pPr>
              <w:pStyle w:val="Prrafodelista"/>
              <w:numPr>
                <w:ilvl w:val="0"/>
                <w:numId w:val="4"/>
              </w:numPr>
            </w:pPr>
            <w:r>
              <w:t xml:space="preserve">Google </w:t>
            </w:r>
            <w:proofErr w:type="spellStart"/>
            <w:r>
              <w:t>Ads</w:t>
            </w:r>
            <w:proofErr w:type="spellEnd"/>
            <w:r>
              <w:t>.</w:t>
            </w:r>
          </w:p>
          <w:p w14:paraId="4986A678" w14:textId="77777777" w:rsidR="00CE1368" w:rsidRPr="00016D51" w:rsidRDefault="00CE1368" w:rsidP="00DF267C">
            <w:pPr>
              <w:pStyle w:val="Prrafodelista"/>
              <w:numPr>
                <w:ilvl w:val="0"/>
                <w:numId w:val="4"/>
              </w:numPr>
              <w:rPr>
                <w:lang w:val="en-US"/>
              </w:rPr>
            </w:pPr>
            <w:r w:rsidRPr="00016D51">
              <w:rPr>
                <w:lang w:val="en-US"/>
              </w:rPr>
              <w:t>Facebook Business Suite.</w:t>
            </w:r>
          </w:p>
          <w:p w14:paraId="565F7194" w14:textId="77777777" w:rsidR="00C86827" w:rsidRPr="00016D51" w:rsidRDefault="008C6124" w:rsidP="00C86827">
            <w:pPr>
              <w:rPr>
                <w:b/>
                <w:bCs/>
                <w:lang w:val="en-US"/>
              </w:rPr>
            </w:pPr>
            <w:r w:rsidRPr="00016D51">
              <w:rPr>
                <w:b/>
                <w:bCs/>
                <w:lang w:val="en-US"/>
              </w:rPr>
              <w:t>Languages</w:t>
            </w:r>
          </w:p>
          <w:p w14:paraId="4B1D02BA" w14:textId="0B9A0047" w:rsidR="008C6124" w:rsidRPr="00016D51" w:rsidRDefault="008C6124" w:rsidP="008C6124">
            <w:pPr>
              <w:pStyle w:val="Prrafodelista"/>
              <w:numPr>
                <w:ilvl w:val="0"/>
                <w:numId w:val="6"/>
              </w:numPr>
              <w:rPr>
                <w:lang w:val="en-US"/>
              </w:rPr>
            </w:pPr>
            <w:r w:rsidRPr="00016D51">
              <w:rPr>
                <w:lang w:val="en-US"/>
              </w:rPr>
              <w:t>Spanis</w:t>
            </w:r>
            <w:r w:rsidR="00016D51">
              <w:rPr>
                <w:lang w:val="en-US"/>
              </w:rPr>
              <w:t>h</w:t>
            </w:r>
            <w:r w:rsidRPr="00016D51">
              <w:rPr>
                <w:lang w:val="en-US"/>
              </w:rPr>
              <w:t xml:space="preserve"> (Native).</w:t>
            </w:r>
          </w:p>
          <w:p w14:paraId="3D4F5C27" w14:textId="26856665" w:rsidR="008C6124" w:rsidRPr="008C6124" w:rsidRDefault="008C6124" w:rsidP="008C6124">
            <w:pPr>
              <w:pStyle w:val="Prrafodelista"/>
              <w:numPr>
                <w:ilvl w:val="0"/>
                <w:numId w:val="6"/>
              </w:numPr>
              <w:rPr>
                <w:b/>
                <w:bCs/>
              </w:rPr>
            </w:pPr>
            <w:r w:rsidRPr="00016D51">
              <w:rPr>
                <w:lang w:val="en-US"/>
              </w:rPr>
              <w:t>English B2.</w:t>
            </w:r>
          </w:p>
        </w:tc>
      </w:tr>
    </w:tbl>
    <w:p w14:paraId="15EC3F7D" w14:textId="77777777" w:rsidR="00DD7039" w:rsidRPr="00DD7039" w:rsidRDefault="00DD7039" w:rsidP="00DD7039">
      <w:pPr>
        <w:pStyle w:val="Sinespaciado"/>
        <w:rPr>
          <w:rFonts w:asciiTheme="majorHAnsi" w:hAnsiTheme="majorHAnsi"/>
          <w:sz w:val="16"/>
        </w:rPr>
      </w:pPr>
    </w:p>
    <w:sectPr w:rsidR="00DD7039" w:rsidRPr="00DD7039" w:rsidSect="00CF63A3">
      <w:headerReference w:type="even" r:id="rId11"/>
      <w:headerReference w:type="default" r:id="rId12"/>
      <w:footerReference w:type="even" r:id="rId13"/>
      <w:footerReference w:type="default" r:id="rId14"/>
      <w:pgSz w:w="16838" w:h="11906" w:orient="landscape" w:code="9"/>
      <w:pgMar w:top="576" w:right="576" w:bottom="576" w:left="576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EC9D1D" w14:textId="77777777" w:rsidR="00255EB6" w:rsidRDefault="00255EB6" w:rsidP="00DD7039">
      <w:pPr>
        <w:spacing w:after="0" w:line="240" w:lineRule="auto"/>
      </w:pPr>
      <w:r>
        <w:separator/>
      </w:r>
    </w:p>
  </w:endnote>
  <w:endnote w:type="continuationSeparator" w:id="0">
    <w:p w14:paraId="7FDBED0F" w14:textId="77777777" w:rsidR="00255EB6" w:rsidRDefault="00255EB6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124FA3" w14:textId="6BFAC2B7" w:rsidR="00B5749E" w:rsidRDefault="0063588D">
    <w:pPr>
      <w:pStyle w:val="Piedepgina"/>
    </w:pPr>
    <w:r>
      <w:rPr>
        <w:noProof/>
      </w:rPr>
      <w:drawing>
        <wp:anchor distT="0" distB="0" distL="114300" distR="114300" simplePos="0" relativeHeight="251661311" behindDoc="0" locked="0" layoutInCell="1" allowOverlap="1" wp14:anchorId="0E0CDA40" wp14:editId="70E71632">
          <wp:simplePos x="0" y="0"/>
          <wp:positionH relativeFrom="page">
            <wp:align>right</wp:align>
          </wp:positionH>
          <wp:positionV relativeFrom="paragraph">
            <wp:posOffset>-1673859</wp:posOffset>
          </wp:positionV>
          <wp:extent cx="3183143" cy="1838094"/>
          <wp:effectExtent l="0" t="0" r="0" b="0"/>
          <wp:wrapNone/>
          <wp:docPr id="1263632305" name="Imagen 23" descr="Gráfico, Gráfico de dispersión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3632305" name="Imagen 23" descr="Gráfico, Gráfico de dispersión&#10;&#10;Descripción generada automáticamente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183143" cy="183809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9262" w14:textId="06D7FE64" w:rsidR="006C7B04" w:rsidRDefault="000E212E">
    <w:pPr>
      <w:pStyle w:val="Piedepgina"/>
    </w:pPr>
    <w:r>
      <w:rPr>
        <w:noProof/>
        <w:lang w:bidi="es-ES"/>
      </w:rPr>
      <w:drawing>
        <wp:anchor distT="0" distB="0" distL="114300" distR="114300" simplePos="0" relativeHeight="251659775" behindDoc="0" locked="0" layoutInCell="1" allowOverlap="1" wp14:anchorId="4B0F14F4" wp14:editId="138A747C">
          <wp:simplePos x="0" y="0"/>
          <wp:positionH relativeFrom="page">
            <wp:align>right</wp:align>
          </wp:positionH>
          <wp:positionV relativeFrom="paragraph">
            <wp:posOffset>-2146300</wp:posOffset>
          </wp:positionV>
          <wp:extent cx="3986837" cy="2346325"/>
          <wp:effectExtent l="0" t="0" r="0" b="0"/>
          <wp:wrapNone/>
          <wp:docPr id="459905499" name="Imagen 21" descr="Gráfic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9905499" name="Imagen 21" descr="Gráfico&#10;&#10;Descripción generada automáticamente"/>
                  <pic:cNvPicPr/>
                </pic:nvPicPr>
                <pic:blipFill rotWithShape="1">
                  <a:blip r:embed="rId1"/>
                  <a:srcRect t="4826" r="49303" b="7301"/>
                  <a:stretch/>
                </pic:blipFill>
                <pic:spPr bwMode="auto">
                  <a:xfrm>
                    <a:off x="0" y="0"/>
                    <a:ext cx="3986837" cy="23463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C7B04">
      <w:rPr>
        <w:noProof/>
        <w:lang w:bidi="es-ES"/>
      </w:rPr>
      <w:drawing>
        <wp:anchor distT="0" distB="0" distL="114300" distR="114300" simplePos="0" relativeHeight="251653119" behindDoc="0" locked="0" layoutInCell="1" allowOverlap="1" wp14:anchorId="636C5A09" wp14:editId="49D998AF">
          <wp:simplePos x="0" y="0"/>
          <wp:positionH relativeFrom="page">
            <wp:align>left</wp:align>
          </wp:positionH>
          <wp:positionV relativeFrom="paragraph">
            <wp:posOffset>-1871980</wp:posOffset>
          </wp:positionV>
          <wp:extent cx="3467100" cy="2026920"/>
          <wp:effectExtent l="0" t="0" r="0" b="0"/>
          <wp:wrapNone/>
          <wp:docPr id="1374594968" name="Imagen 20" descr="Map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74594968" name="Imagen 20" descr="Mapa&#10;&#10;Descripción generada automáticamente"/>
                  <pic:cNvPicPr/>
                </pic:nvPicPr>
                <pic:blipFill rotWithShape="1">
                  <a:blip r:embed="rId2"/>
                  <a:srcRect l="-224" t="14328" r="-1753" b="6246"/>
                  <a:stretch/>
                </pic:blipFill>
                <pic:spPr bwMode="auto">
                  <a:xfrm>
                    <a:off x="0" y="0"/>
                    <a:ext cx="3467100" cy="202692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EFAAB9" w14:textId="77777777" w:rsidR="00255EB6" w:rsidRDefault="00255EB6" w:rsidP="00DD7039">
      <w:pPr>
        <w:spacing w:after="0" w:line="240" w:lineRule="auto"/>
      </w:pPr>
      <w:r>
        <w:separator/>
      </w:r>
    </w:p>
  </w:footnote>
  <w:footnote w:type="continuationSeparator" w:id="0">
    <w:p w14:paraId="76FC2E29" w14:textId="77777777" w:rsidR="00255EB6" w:rsidRDefault="00255EB6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BC1B1" w14:textId="2D7C32EA" w:rsidR="00B5749E" w:rsidRDefault="00571059">
    <w:pPr>
      <w:pStyle w:val="Encabezado"/>
    </w:pPr>
    <w:r>
      <w:rPr>
        <w:noProof/>
        <w:lang w:bidi="es-ES"/>
      </w:rPr>
      <mc:AlternateContent>
        <mc:Choice Requires="wps">
          <w:drawing>
            <wp:anchor distT="0" distB="0" distL="114300" distR="114300" simplePos="0" relativeHeight="251645950" behindDoc="0" locked="0" layoutInCell="1" allowOverlap="1" wp14:anchorId="5A4E9F6A" wp14:editId="520797E5">
              <wp:simplePos x="0" y="0"/>
              <wp:positionH relativeFrom="page">
                <wp:posOffset>7620</wp:posOffset>
              </wp:positionH>
              <wp:positionV relativeFrom="page">
                <wp:posOffset>7620</wp:posOffset>
              </wp:positionV>
              <wp:extent cx="6766560" cy="4785360"/>
              <wp:effectExtent l="0" t="0" r="5080" b="0"/>
              <wp:wrapNone/>
              <wp:docPr id="14" name="Rectángulo 1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6766560" cy="4785360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67300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A151C6" id="Rectángulo 14" o:spid="_x0000_s1026" alt="&quot;&quot;" style="position:absolute;margin-left:.6pt;margin-top:.6pt;width:532.8pt;height:376.8pt;z-index:251645950;visibility:visible;mso-wrap-style:square;mso-width-percent:673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673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" stroked="f" strokeweight="1pt">
              <v:fill r:id="rId2" o:title="" recolor="t" rotate="t" type="frame"/>
              <o:lock v:ext="edit" aspectratio="t"/>
              <w10:wrap anchorx="page" anchory="page"/>
            </v:rect>
          </w:pict>
        </mc:Fallback>
      </mc:AlternateContent>
    </w:r>
    <w:r w:rsidR="00B5749E" w:rsidRPr="0009727F">
      <w:rPr>
        <w:noProof/>
        <w:lang w:bidi="es-ES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E22B8E6" wp14:editId="4C9C479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upo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ángulo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upo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orma libre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orma libre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orma libre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orma libre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orma libre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orma libre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orma libre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orma libre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44ACEABA" id="Grupo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">
              <v:shape id="Rectángulo 35" o:spid="_x0000_s1027" style="position:absolute;left:33134;top:18783;width:33613;height:49772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upo 3" o:spid="_x0000_s1028" style="position:absolute;width:99060;height:68567" coordsize="99060,6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<v:shape id="Forma libre 14" o:spid="_x0000_s1029" style="position:absolute;width:33420;height:68567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" path="m1061,v,1781,,1781,,1781c456,1853,166,2257,56,2448v-56,,-56,,-56,c,,,,,l1061,xe" fillcolor="#3494ba [3204]" stroked="f">
                  <v:path arrowok="t" o:connecttype="custom" o:connectlocs="3342005,0;3342005,4988515;176392,6856757;0,6856757;0,0;3342005,0" o:connectangles="0,0,0,0,0,0"/>
                </v:shape>
                <v:shape id="Forma libre 15" o:spid="_x0000_s1030" style="position:absolute;left:66315;top:34033;width:32745;height:22655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" path="m1047,v,809,,809,,809c,809,,809,,809,,297,,297,,297,610,380,945,142,1047,xe" fillcolor="#75bda7 [3206]" stroked="f">
                  <v:path arrowok="t" o:connecttype="custom" o:connectlocs="3274483,0;3274483,2265439;0,2265439;0,831688;3274483,0" o:connectangles="0,0,0,0,0"/>
                </v:shape>
                <v:shape id="Forma libre 16" o:spid="_x0000_s1031" style="position:absolute;left:66315;top:34033;width:32745;height:24447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" path="m1047,v,873,,873,,873c,873,,873,,873,,361,,361,,361,610,444,945,142,1047,xe" fillcolor="#3494ba [3204]" stroked="f">
                  <v:path arrowok="t" o:connecttype="custom" o:connectlocs="3274483,0;3274483,2444674;0,2444674;0,1010913;3274483,0" o:connectangles="0,0,0,0,0"/>
                </v:shape>
                <v:shape id="Forma libre 17" o:spid="_x0000_s1032" style="position:absolute;left:66315;top:35159;width:32745;height:33408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orma libre 19" o:spid="_x0000_s1033" style="position:absolute;left:33420;top:14713;width:32895;height:20446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" path="m1060,v,151,,151,,151c903,179,752,226,611,293,416,385,189,525,,730,,690,,690,,690,109,590,514,135,876,35,922,23,971,18,1018,8l1060,xe" fillcolor="#75bda7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orma libre 20" o:spid="_x0000_s1034" style="position:absolute;left:33180;top:11879;width:33135;height:23280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" path="m1060,v,152,,152,,152c903,194,752,256,611,336,416,447,189,608,,831,,791,,791,,791,109,681,514,187,876,53,922,37,971,27,1018,13l1060,xe" fillcolor="#3494ba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orma libre 21" o:spid="_x0000_s1035" style="position:absolute;left:66407;top:61328;width:24582;height:6084;flip:x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" path="m786,29v,109,,109,,109c,138,,138,,138,465,,696,13,786,29xe" fillcolor="#75bda7 [3206]" stroked="f">
                  <v:path arrowok="t" o:connecttype="custom" o:connectlocs="2458155,127841;2458155,608346;0,608346;2458155,127841" o:connectangles="0,0,0,0"/>
                </v:shape>
                <v:shape id="Forma libre 5" o:spid="_x0000_s1036" style="position:absolute;top:48888;width:33134;height:19679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" path="m1055,v,33,,33,,33c450,105,160,509,50,700,,700,,700,,700,116,500,421,76,1055,xe" fillcolor="#75bda7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C31301" w14:textId="584C6BFF" w:rsidR="00DD7039" w:rsidRDefault="003C3C59" w:rsidP="00D14FD3">
    <w:pPr>
      <w:pStyle w:val="Encabezado"/>
      <w:tabs>
        <w:tab w:val="clear" w:pos="4680"/>
        <w:tab w:val="clear" w:pos="9360"/>
        <w:tab w:val="left" w:pos="12600"/>
      </w:tabs>
      <w:ind w:firstLine="720"/>
    </w:pPr>
    <w:r>
      <w:rPr>
        <w:noProof/>
        <w:lang w:bidi="es-ES"/>
      </w:rPr>
      <w:drawing>
        <wp:anchor distT="0" distB="0" distL="114300" distR="114300" simplePos="0" relativeHeight="251660288" behindDoc="1" locked="0" layoutInCell="1" allowOverlap="1" wp14:anchorId="148FCD4E" wp14:editId="2746F342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8521700" cy="5303520"/>
          <wp:effectExtent l="0" t="0" r="0" b="0"/>
          <wp:wrapNone/>
          <wp:docPr id="35" name="Imagen 35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n 35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4806" r="4806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8522208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32F1A">
      <w:rPr>
        <w:noProof/>
        <w:lang w:bidi="es-E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4221CBA" wp14:editId="6A6FA21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19760" cy="7916069"/>
              <wp:effectExtent l="0" t="0" r="8255" b="0"/>
              <wp:wrapNone/>
              <wp:docPr id="12" name="Grupo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ángulo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orma libre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orma libre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orma libre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orma libre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orma libre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orma libre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orma libre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orma libre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644A5C2B" id="Grupo 12" o:spid="_x0000_s1026" alt="&quot;&quot;" style="position:absolute;margin-left:0;margin-top:0;width:804.7pt;height:623.3pt;z-index:251659264;mso-width-percent:1020;mso-height-percent:1020;mso-position-horizontal:center;mso-position-horizontal-relative:page;mso-position-vertical:center;mso-position-vertical-relative:page;mso-width-percent:1020;mso-height-percent:1020" coordsize="102197,7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">
              <v:shape id="Rectángulo 35" o:spid="_x0000_s1027" style="position:absolute;left:34331;top:21696;width:34680;height:57455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orma libre 14" o:spid="_x0000_s1028" style="position:absolute;width:34480;height:79152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" path="m1061,v,1781,,1781,,1781c456,1853,166,2257,56,2448v-56,,-56,,-56,c,,,,,l1061,xe" fillcolor="#3494ba [3204]" stroked="f">
                <v:path arrowok="t" o:connecttype="custom" o:connectlocs="3448049,0;3448049,5758621;181989,7915274;0,7915274;0,0;3448049,0" o:connectangles="0,0,0,0,0,0"/>
              </v:shape>
              <v:shape id="Forma libre 15" o:spid="_x0000_s1029" style="position:absolute;left:68413;top:39319;width:33784;height:26151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" path="m1047,v,809,,809,,809c,809,,809,,809,,297,,297,,297,610,380,945,142,1047,xe" fillcolor="#75bda7 [3206]" stroked="f">
                <v:path arrowok="t" o:connecttype="custom" o:connectlocs="3378385,0;3378385,2615168;0,2615168;0,960080;3378385,0" o:connectangles="0,0,0,0,0"/>
              </v:shape>
              <v:shape id="Forma libre 16" o:spid="_x0000_s1030" style="position:absolute;left:68413;top:39319;width:33784;height:28220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" path="m1047,v,873,,873,,873c,873,,873,,873,,361,,361,,361,610,444,945,142,1047,xe" fillcolor="#3494ba [3204]" stroked="f">
                <v:path arrowok="t" o:connecttype="custom" o:connectlocs="3378385,0;3378385,2822072;0,2822072;0,1166974;3378385,0" o:connectangles="0,0,0,0,0"/>
              </v:shape>
              <v:shape id="Forma libre 19" o:spid="_x0000_s1031" style="position:absolute;left:34497;top:16957;width:33939;height:23602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" path="m1060,v,151,,151,,151c903,179,752,226,611,293,416,385,189,525,,730,,690,,690,,690,109,590,514,135,876,35,922,23,971,18,1018,8l1060,xe" fillcolor="#75bda7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orma libre 20" o:spid="_x0000_s1032" style="position:absolute;left:34248;top:13716;width:34186;height:26873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" path="m1060,v,152,,152,,152c903,194,752,256,611,336,416,447,189,608,,831,,791,,791,,791,109,681,514,187,876,53,922,37,971,27,1018,13l1060,xe" fillcolor="#3494ba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orma libre 17" o:spid="_x0000_s1033" style="position:absolute;left:68413;top:40566;width:33784;height:38566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orma libre 21" o:spid="_x0000_s1034" style="position:absolute;left:68496;top:70824;width:25362;height:7023;flip:x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" path="m786,29v,109,,109,,109c,138,,138,,138,465,,696,13,786,29xe" fillcolor="#75bda7 [3206]" stroked="f">
                <v:path arrowok="t" o:connecttype="custom" o:connectlocs="2536154,147576;2536154,702260;0,702260;2536154,147576" o:connectangles="0,0,0,0"/>
              </v:shape>
              <v:shape id="Forma libre 5" o:spid="_x0000_s1035" style="position:absolute;top:56443;width:34186;height:22717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" path="m1055,v,33,,33,,33c450,105,160,509,50,700,,700,,700,,700,116,500,421,76,1055,xe" fillcolor="#75bda7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D14FD3">
      <w:rPr>
        <w:lang w:bidi="es-E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C26118"/>
    <w:multiLevelType w:val="hybridMultilevel"/>
    <w:tmpl w:val="231C2F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205CF"/>
    <w:multiLevelType w:val="hybridMultilevel"/>
    <w:tmpl w:val="F03237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7D6B01"/>
    <w:multiLevelType w:val="hybridMultilevel"/>
    <w:tmpl w:val="CCB49B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330C0C"/>
    <w:multiLevelType w:val="hybridMultilevel"/>
    <w:tmpl w:val="C28E7D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185DE5"/>
    <w:multiLevelType w:val="hybridMultilevel"/>
    <w:tmpl w:val="A3046C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0668017">
    <w:abstractNumId w:val="0"/>
  </w:num>
  <w:num w:numId="2" w16cid:durableId="868225832">
    <w:abstractNumId w:val="1"/>
  </w:num>
  <w:num w:numId="3" w16cid:durableId="2139375425">
    <w:abstractNumId w:val="4"/>
  </w:num>
  <w:num w:numId="4" w16cid:durableId="270011167">
    <w:abstractNumId w:val="5"/>
  </w:num>
  <w:num w:numId="5" w16cid:durableId="790781969">
    <w:abstractNumId w:val="3"/>
  </w:num>
  <w:num w:numId="6" w16cid:durableId="4160946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C59"/>
    <w:rsid w:val="00000EDB"/>
    <w:rsid w:val="00016D51"/>
    <w:rsid w:val="00032F1A"/>
    <w:rsid w:val="0008005C"/>
    <w:rsid w:val="0009727F"/>
    <w:rsid w:val="000E212E"/>
    <w:rsid w:val="000E5EE0"/>
    <w:rsid w:val="00107813"/>
    <w:rsid w:val="00143299"/>
    <w:rsid w:val="00150F89"/>
    <w:rsid w:val="00160AFC"/>
    <w:rsid w:val="001659E2"/>
    <w:rsid w:val="00172E8B"/>
    <w:rsid w:val="001A46BE"/>
    <w:rsid w:val="001B5D14"/>
    <w:rsid w:val="002437E4"/>
    <w:rsid w:val="002525CC"/>
    <w:rsid w:val="00255EB6"/>
    <w:rsid w:val="00266394"/>
    <w:rsid w:val="002D76D6"/>
    <w:rsid w:val="002F3A3E"/>
    <w:rsid w:val="003067AB"/>
    <w:rsid w:val="00330144"/>
    <w:rsid w:val="0033735F"/>
    <w:rsid w:val="003B0135"/>
    <w:rsid w:val="003C3C59"/>
    <w:rsid w:val="00457D08"/>
    <w:rsid w:val="0047145F"/>
    <w:rsid w:val="004B730C"/>
    <w:rsid w:val="00551578"/>
    <w:rsid w:val="00571059"/>
    <w:rsid w:val="00613EEB"/>
    <w:rsid w:val="0063588D"/>
    <w:rsid w:val="00645865"/>
    <w:rsid w:val="00657049"/>
    <w:rsid w:val="00674EF6"/>
    <w:rsid w:val="0068630D"/>
    <w:rsid w:val="006B0BA7"/>
    <w:rsid w:val="006C7B04"/>
    <w:rsid w:val="006D22BB"/>
    <w:rsid w:val="007159BD"/>
    <w:rsid w:val="00730475"/>
    <w:rsid w:val="00741D6A"/>
    <w:rsid w:val="007F7DBF"/>
    <w:rsid w:val="00807373"/>
    <w:rsid w:val="0082067D"/>
    <w:rsid w:val="00840C29"/>
    <w:rsid w:val="00861DCA"/>
    <w:rsid w:val="00871E16"/>
    <w:rsid w:val="008C6124"/>
    <w:rsid w:val="008E7A48"/>
    <w:rsid w:val="00935BFC"/>
    <w:rsid w:val="00954F13"/>
    <w:rsid w:val="00961FD4"/>
    <w:rsid w:val="009A0010"/>
    <w:rsid w:val="009B26AC"/>
    <w:rsid w:val="009C208D"/>
    <w:rsid w:val="009D16F0"/>
    <w:rsid w:val="009E0E81"/>
    <w:rsid w:val="009E309A"/>
    <w:rsid w:val="00A21AC6"/>
    <w:rsid w:val="00A57563"/>
    <w:rsid w:val="00A77242"/>
    <w:rsid w:val="00A92B45"/>
    <w:rsid w:val="00AB0C59"/>
    <w:rsid w:val="00B30CEB"/>
    <w:rsid w:val="00B5749E"/>
    <w:rsid w:val="00BC2EFF"/>
    <w:rsid w:val="00BD43AD"/>
    <w:rsid w:val="00BE0903"/>
    <w:rsid w:val="00C261C4"/>
    <w:rsid w:val="00C86827"/>
    <w:rsid w:val="00C86D28"/>
    <w:rsid w:val="00C91E8B"/>
    <w:rsid w:val="00C926C5"/>
    <w:rsid w:val="00CE1368"/>
    <w:rsid w:val="00CF63A3"/>
    <w:rsid w:val="00D14FD3"/>
    <w:rsid w:val="00D226EF"/>
    <w:rsid w:val="00D56C4D"/>
    <w:rsid w:val="00D86256"/>
    <w:rsid w:val="00DB0BA2"/>
    <w:rsid w:val="00DD1FF6"/>
    <w:rsid w:val="00DD7039"/>
    <w:rsid w:val="00DF267C"/>
    <w:rsid w:val="00DF27E8"/>
    <w:rsid w:val="00E23212"/>
    <w:rsid w:val="00E31A40"/>
    <w:rsid w:val="00EA6B4E"/>
    <w:rsid w:val="00EA7C5F"/>
    <w:rsid w:val="00EC0721"/>
    <w:rsid w:val="00F60BE6"/>
    <w:rsid w:val="00F87DDD"/>
    <w:rsid w:val="00F9063B"/>
    <w:rsid w:val="00F94374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72A30B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373545" w:themeColor="text2"/>
        <w:kern w:val="2"/>
        <w:lang w:val="es-E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Ttulo1">
    <w:name w:val="heading 1"/>
    <w:basedOn w:val="Normal"/>
    <w:next w:val="Normal"/>
    <w:link w:val="Ttulo1C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Ttulo2">
    <w:name w:val="heading 2"/>
    <w:basedOn w:val="Normal"/>
    <w:next w:val="Normal"/>
    <w:link w:val="Ttulo2Car"/>
    <w:uiPriority w:val="2"/>
    <w:unhideWhenUsed/>
    <w:qFormat/>
    <w:rsid w:val="00EC0721"/>
    <w:pPr>
      <w:keepNext/>
      <w:keepLines/>
      <w:pBdr>
        <w:bottom w:val="single" w:sz="4" w:space="4" w:color="373545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Ttulo3">
    <w:name w:val="heading 3"/>
    <w:basedOn w:val="Normal"/>
    <w:next w:val="Normal"/>
    <w:link w:val="Ttulo3C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Diseodetabla">
    <w:name w:val="Diseño de tabla"/>
    <w:basedOn w:val="Tabla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Sinespaciado">
    <w:name w:val="No Spacing"/>
    <w:uiPriority w:val="5"/>
    <w:qFormat/>
    <w:pPr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tuloCar">
    <w:name w:val="Título Car"/>
    <w:basedOn w:val="Fuentedeprrafopredeter"/>
    <w:link w:val="Ttulo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tulo">
    <w:name w:val="Subtitle"/>
    <w:basedOn w:val="Normal"/>
    <w:next w:val="Normal"/>
    <w:link w:val="SubttuloC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tuloCar">
    <w:name w:val="Subtítulo Car"/>
    <w:basedOn w:val="Fuentedeprrafopredeter"/>
    <w:link w:val="Subttulo"/>
    <w:uiPriority w:val="4"/>
    <w:rsid w:val="00DF27E8"/>
    <w:rPr>
      <w:rFonts w:asciiTheme="majorHAnsi" w:hAnsiTheme="majorHAnsi"/>
      <w:sz w:val="24"/>
    </w:rPr>
  </w:style>
  <w:style w:type="paragraph" w:customStyle="1" w:styleId="Organizacin">
    <w:name w:val="Organización"/>
    <w:basedOn w:val="Normal"/>
    <w:next w:val="Normal"/>
    <w:uiPriority w:val="5"/>
    <w:semiHidden/>
    <w:pPr>
      <w:pBdr>
        <w:bottom w:val="single" w:sz="4" w:space="3" w:color="3494BA" w:themeColor="accent1"/>
      </w:pBdr>
      <w:spacing w:after="60"/>
    </w:pPr>
    <w:rPr>
      <w:rFonts w:asciiTheme="majorHAnsi" w:eastAsiaTheme="majorEastAsia" w:hAnsiTheme="majorHAnsi" w:cstheme="majorBidi"/>
      <w:color w:val="3494BA" w:themeColor="accent1"/>
      <w:sz w:val="24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customStyle="1" w:styleId="Destinatario">
    <w:name w:val="Destinatario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Ttulo1Car">
    <w:name w:val="Título 1 Car"/>
    <w:basedOn w:val="Fuentedeprrafopredeter"/>
    <w:link w:val="Ttulo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Textodebloque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373545" w:themeColor="text2"/>
      <w:sz w:val="28"/>
    </w:rPr>
  </w:style>
  <w:style w:type="character" w:customStyle="1" w:styleId="Ttulo2Car">
    <w:name w:val="Título 2 Car"/>
    <w:basedOn w:val="Fuentedeprrafopredeter"/>
    <w:link w:val="Ttulo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Ttulo3Car">
    <w:name w:val="Título 3 Car"/>
    <w:basedOn w:val="Fuentedeprrafopredeter"/>
    <w:link w:val="Ttulo3"/>
    <w:uiPriority w:val="2"/>
    <w:rsid w:val="00330144"/>
    <w:rPr>
      <w:rFonts w:asciiTheme="majorHAnsi" w:hAnsiTheme="majorHAnsi"/>
      <w:b/>
      <w:bCs/>
      <w:sz w:val="22"/>
    </w:rPr>
  </w:style>
  <w:style w:type="paragraph" w:styleId="Cita">
    <w:name w:val="Quote"/>
    <w:basedOn w:val="Normal"/>
    <w:next w:val="Normal"/>
    <w:link w:val="CitaC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3494BA" w:themeColor="accent1"/>
    </w:rPr>
  </w:style>
  <w:style w:type="character" w:customStyle="1" w:styleId="CitaCar">
    <w:name w:val="Cita Car"/>
    <w:basedOn w:val="Fuentedeprrafopredeter"/>
    <w:link w:val="Cita"/>
    <w:uiPriority w:val="2"/>
    <w:semiHidden/>
    <w:rsid w:val="00674EF6"/>
    <w:rPr>
      <w:rFonts w:asciiTheme="majorHAnsi" w:eastAsiaTheme="majorEastAsia" w:hAnsiTheme="majorHAnsi" w:cstheme="majorBidi"/>
      <w:i/>
      <w:iCs/>
      <w:color w:val="3494BA" w:themeColor="accent1"/>
      <w:sz w:val="22"/>
    </w:rPr>
  </w:style>
  <w:style w:type="paragraph" w:customStyle="1" w:styleId="Encabezadodebloque">
    <w:name w:val="Encabezado de bloque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373545" w:themeColor="text2"/>
      <w:sz w:val="48"/>
    </w:rPr>
  </w:style>
  <w:style w:type="paragraph" w:customStyle="1" w:styleId="Textodebloque2">
    <w:name w:val="Texto de bloque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aconvietas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Encabezado">
    <w:name w:val="header"/>
    <w:basedOn w:val="Normal"/>
    <w:link w:val="EncabezadoC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674EF6"/>
    <w:rPr>
      <w:color w:val="auto"/>
      <w:sz w:val="22"/>
    </w:rPr>
  </w:style>
  <w:style w:type="paragraph" w:styleId="Piedepgina">
    <w:name w:val="footer"/>
    <w:basedOn w:val="Normal"/>
    <w:link w:val="PiedepginaC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674EF6"/>
    <w:rPr>
      <w:color w:val="auto"/>
      <w:sz w:val="22"/>
    </w:rPr>
  </w:style>
  <w:style w:type="paragraph" w:customStyle="1" w:styleId="Encabezado2alternativo">
    <w:name w:val="Encabezado 2 alternativo"/>
    <w:basedOn w:val="Ttulo2"/>
    <w:qFormat/>
    <w:rsid w:val="00A21AC6"/>
    <w:pPr>
      <w:spacing w:before="5680"/>
    </w:pPr>
  </w:style>
  <w:style w:type="paragraph" w:customStyle="1" w:styleId="Encabezado3alternativo">
    <w:name w:val="Encabezado 3 alternativo"/>
    <w:basedOn w:val="Ttulo3"/>
    <w:qFormat/>
    <w:rsid w:val="0068630D"/>
    <w:pPr>
      <w:spacing w:before="7680"/>
      <w:jc w:val="center"/>
    </w:pPr>
  </w:style>
  <w:style w:type="paragraph" w:customStyle="1" w:styleId="Normalalternativo">
    <w:name w:val="Normal alternativo"/>
    <w:basedOn w:val="Normal"/>
    <w:qFormat/>
    <w:rsid w:val="00807373"/>
    <w:pPr>
      <w:spacing w:before="4680"/>
    </w:pPr>
  </w:style>
  <w:style w:type="character" w:styleId="Hipervnculo">
    <w:name w:val="Hyperlink"/>
    <w:basedOn w:val="Fuentedeprrafopredeter"/>
    <w:uiPriority w:val="99"/>
    <w:unhideWhenUsed/>
    <w:rsid w:val="0082067D"/>
    <w:rPr>
      <w:color w:val="6B9F25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067D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unhideWhenUsed/>
    <w:qFormat/>
    <w:rsid w:val="000800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hyperlink" Target="https://johansmunoz.github.io/sebastianmunoz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Folleto%20de%20dise&#241;o%20interior.dotx" TargetMode="External"/></Relationships>
</file>

<file path=word/theme/theme1.xml><?xml version="1.0" encoding="utf-8"?>
<a:theme xmlns:a="http://schemas.openxmlformats.org/drawingml/2006/main" name="Red Business Set">
  <a:themeElements>
    <a:clrScheme name="Verde azulado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Folleto de diseño interior.dotx</Template>
  <TotalTime>0</TotalTime>
  <Pages>2</Pages>
  <Words>175</Words>
  <Characters>968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2024-07-04T05:00:00Z</dcterms:created>
  <dcterms:modified xsi:type="dcterms:W3CDTF">2024-07-05T04:27:00Z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